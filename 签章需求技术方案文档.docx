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sz w:val="36"/>
          <w:szCs w:val="44"/>
          <w:lang w:val="en-US" w:eastAsia="zh-CN"/>
        </w:rPr>
        <w:t>签章服务需求技术方案文档</w:t>
      </w:r>
    </w:p>
    <w:p>
      <w:pPr>
        <w:rPr>
          <w:rFonts w:hint="eastAsia"/>
          <w:sz w:val="36"/>
          <w:szCs w:val="44"/>
          <w:lang w:val="en-US" w:eastAsia="zh-CN"/>
        </w:rPr>
      </w:pPr>
    </w:p>
    <w:tbl>
      <w:tblPr>
        <w:tblStyle w:val="7"/>
        <w:tblW w:w="85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441"/>
        <w:gridCol w:w="2009"/>
        <w:gridCol w:w="2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1826" w:type="dxa"/>
            <w:vAlign w:val="center"/>
          </w:tcPr>
          <w:p>
            <w:pPr>
              <w:pStyle w:val="3"/>
              <w:spacing w:before="156" w:beforeAutospacing="1" w:after="156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441" w:type="dxa"/>
            <w:vAlign w:val="center"/>
          </w:tcPr>
          <w:p>
            <w:pPr>
              <w:spacing w:before="120" w:beforeAutospacing="1" w:after="120" w:afterAutospacing="1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2009" w:type="dxa"/>
            <w:vAlign w:val="center"/>
          </w:tcPr>
          <w:p>
            <w:pPr>
              <w:pStyle w:val="3"/>
              <w:spacing w:before="156" w:beforeAutospacing="1" w:after="156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归属部门：</w:t>
            </w:r>
          </w:p>
        </w:tc>
        <w:tc>
          <w:tcPr>
            <w:tcW w:w="2284" w:type="dxa"/>
            <w:vAlign w:val="center"/>
          </w:tcPr>
          <w:p>
            <w:pPr>
              <w:spacing w:before="120" w:beforeAutospacing="1" w:after="120" w:afterAutospacing="1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Git开源组织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826" w:type="dxa"/>
            <w:vAlign w:val="center"/>
          </w:tcPr>
          <w:p>
            <w:pPr>
              <w:spacing w:before="120" w:beforeAutospacing="1" w:after="12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441" w:type="dxa"/>
            <w:vAlign w:val="center"/>
          </w:tcPr>
          <w:p>
            <w:pPr>
              <w:spacing w:before="120" w:beforeAutospacing="1" w:after="120" w:afterAutospacing="1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高</w:t>
            </w:r>
          </w:p>
        </w:tc>
        <w:tc>
          <w:tcPr>
            <w:tcW w:w="2009" w:type="dxa"/>
            <w:vAlign w:val="center"/>
          </w:tcPr>
          <w:p>
            <w:pPr>
              <w:spacing w:before="120" w:beforeAutospacing="1" w:after="12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2284" w:type="dxa"/>
            <w:vAlign w:val="center"/>
          </w:tcPr>
          <w:p>
            <w:pPr>
              <w:spacing w:before="120" w:beforeAutospacing="1" w:after="12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1826" w:type="dxa"/>
            <w:vAlign w:val="center"/>
          </w:tcPr>
          <w:p>
            <w:pPr>
              <w:spacing w:before="120" w:beforeAutospacing="1" w:after="12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441" w:type="dxa"/>
            <w:vAlign w:val="center"/>
          </w:tcPr>
          <w:p>
            <w:pPr>
              <w:spacing w:before="120" w:beforeAutospacing="1" w:after="120" w:afterAutospacing="1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Ragrok</w:t>
            </w:r>
          </w:p>
        </w:tc>
        <w:tc>
          <w:tcPr>
            <w:tcW w:w="2009" w:type="dxa"/>
            <w:vAlign w:val="center"/>
          </w:tcPr>
          <w:p>
            <w:pPr>
              <w:spacing w:before="120" w:beforeAutospacing="1" w:after="12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2284" w:type="dxa"/>
            <w:vAlign w:val="center"/>
          </w:tcPr>
          <w:p>
            <w:pPr>
              <w:spacing w:before="120" w:beforeAutospacing="1" w:after="120" w:afterAutospacing="1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ascii="宋体" w:hAnsi="宋体"/>
              </w:rPr>
              <w:t>2019-0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01</w:t>
            </w: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tbl>
      <w:tblPr>
        <w:tblStyle w:val="7"/>
        <w:tblW w:w="82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510"/>
        <w:gridCol w:w="435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作者</w:t>
            </w:r>
          </w:p>
        </w:tc>
        <w:tc>
          <w:tcPr>
            <w:tcW w:w="4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内容提要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1.0</w:t>
            </w: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ragrok</w:t>
            </w:r>
          </w:p>
        </w:tc>
        <w:tc>
          <w:tcPr>
            <w:tcW w:w="4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签章服务系统设计</w:t>
            </w: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4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4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43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需求背景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1030E2"/>
    <w:rsid w:val="005A60AC"/>
    <w:rsid w:val="015E650F"/>
    <w:rsid w:val="01CA580B"/>
    <w:rsid w:val="024238FA"/>
    <w:rsid w:val="02B828FA"/>
    <w:rsid w:val="04E461D0"/>
    <w:rsid w:val="057F7551"/>
    <w:rsid w:val="05F00ED4"/>
    <w:rsid w:val="05FE0E98"/>
    <w:rsid w:val="063D2840"/>
    <w:rsid w:val="06C00B0F"/>
    <w:rsid w:val="070C0730"/>
    <w:rsid w:val="072E2F1C"/>
    <w:rsid w:val="07BF5AE4"/>
    <w:rsid w:val="091E1B5B"/>
    <w:rsid w:val="0B0F324B"/>
    <w:rsid w:val="0B562C56"/>
    <w:rsid w:val="0CCE1D3A"/>
    <w:rsid w:val="0FD625C1"/>
    <w:rsid w:val="111030E2"/>
    <w:rsid w:val="1247676E"/>
    <w:rsid w:val="12754612"/>
    <w:rsid w:val="13BC6EDC"/>
    <w:rsid w:val="14730D43"/>
    <w:rsid w:val="14A0340D"/>
    <w:rsid w:val="14DC6F4F"/>
    <w:rsid w:val="15173AC5"/>
    <w:rsid w:val="15493A8C"/>
    <w:rsid w:val="15EC089F"/>
    <w:rsid w:val="16111409"/>
    <w:rsid w:val="181352CD"/>
    <w:rsid w:val="18BF798C"/>
    <w:rsid w:val="19384A85"/>
    <w:rsid w:val="1BDE76EE"/>
    <w:rsid w:val="1C2D080E"/>
    <w:rsid w:val="1D386B8E"/>
    <w:rsid w:val="1DC72EBB"/>
    <w:rsid w:val="1F1E6282"/>
    <w:rsid w:val="1F3B5DAB"/>
    <w:rsid w:val="1F5A2533"/>
    <w:rsid w:val="1F9B62DE"/>
    <w:rsid w:val="1FAB6EFA"/>
    <w:rsid w:val="205505D4"/>
    <w:rsid w:val="21852CE0"/>
    <w:rsid w:val="21DA1DFD"/>
    <w:rsid w:val="23E41563"/>
    <w:rsid w:val="23E925E3"/>
    <w:rsid w:val="27C1542C"/>
    <w:rsid w:val="28A10902"/>
    <w:rsid w:val="2AC76D9E"/>
    <w:rsid w:val="2E2F6E75"/>
    <w:rsid w:val="2E4A02BF"/>
    <w:rsid w:val="2F774BC1"/>
    <w:rsid w:val="30047888"/>
    <w:rsid w:val="31D75D82"/>
    <w:rsid w:val="31DF23B1"/>
    <w:rsid w:val="341F2C48"/>
    <w:rsid w:val="34CA7398"/>
    <w:rsid w:val="352569B7"/>
    <w:rsid w:val="358470EF"/>
    <w:rsid w:val="35F23283"/>
    <w:rsid w:val="36312B00"/>
    <w:rsid w:val="368963C3"/>
    <w:rsid w:val="388179FD"/>
    <w:rsid w:val="39891644"/>
    <w:rsid w:val="39A04C59"/>
    <w:rsid w:val="3A5009B1"/>
    <w:rsid w:val="3A682676"/>
    <w:rsid w:val="3BFE607B"/>
    <w:rsid w:val="3DCC246D"/>
    <w:rsid w:val="423943B6"/>
    <w:rsid w:val="4260475D"/>
    <w:rsid w:val="44D55E08"/>
    <w:rsid w:val="44E9381B"/>
    <w:rsid w:val="458E4935"/>
    <w:rsid w:val="46BF03B9"/>
    <w:rsid w:val="470D1952"/>
    <w:rsid w:val="472B4263"/>
    <w:rsid w:val="48126DF4"/>
    <w:rsid w:val="48423127"/>
    <w:rsid w:val="48BE1A37"/>
    <w:rsid w:val="48C002C8"/>
    <w:rsid w:val="49A11FA6"/>
    <w:rsid w:val="4DE76778"/>
    <w:rsid w:val="51091150"/>
    <w:rsid w:val="516D50F9"/>
    <w:rsid w:val="517C6740"/>
    <w:rsid w:val="51C41D8B"/>
    <w:rsid w:val="546622CC"/>
    <w:rsid w:val="54EC6B27"/>
    <w:rsid w:val="565D4D9C"/>
    <w:rsid w:val="569311D6"/>
    <w:rsid w:val="5801568A"/>
    <w:rsid w:val="599F0B18"/>
    <w:rsid w:val="59C35491"/>
    <w:rsid w:val="5A1F14F2"/>
    <w:rsid w:val="5C2C758B"/>
    <w:rsid w:val="5C4C7640"/>
    <w:rsid w:val="5C5476AA"/>
    <w:rsid w:val="5C6C55BA"/>
    <w:rsid w:val="5FAA70E0"/>
    <w:rsid w:val="5FE22ED6"/>
    <w:rsid w:val="60E531E8"/>
    <w:rsid w:val="63A80F0F"/>
    <w:rsid w:val="64607430"/>
    <w:rsid w:val="650A7153"/>
    <w:rsid w:val="68C55261"/>
    <w:rsid w:val="69873B4B"/>
    <w:rsid w:val="6A376CE5"/>
    <w:rsid w:val="6A743D73"/>
    <w:rsid w:val="6BE37253"/>
    <w:rsid w:val="6BEC3971"/>
    <w:rsid w:val="6C403865"/>
    <w:rsid w:val="6D535020"/>
    <w:rsid w:val="6E265C25"/>
    <w:rsid w:val="6EE905FE"/>
    <w:rsid w:val="6F506358"/>
    <w:rsid w:val="70DF0376"/>
    <w:rsid w:val="72B32979"/>
    <w:rsid w:val="736613BA"/>
    <w:rsid w:val="745A36EB"/>
    <w:rsid w:val="764C1192"/>
    <w:rsid w:val="77D97FF9"/>
    <w:rsid w:val="7A7A655C"/>
    <w:rsid w:val="7AA61702"/>
    <w:rsid w:val="7B374B33"/>
    <w:rsid w:val="7C691996"/>
    <w:rsid w:val="7C692F08"/>
    <w:rsid w:val="7D506B30"/>
    <w:rsid w:val="7FDD3169"/>
    <w:rsid w:val="7FE8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te Heading"/>
    <w:basedOn w:val="1"/>
    <w:next w:val="1"/>
    <w:qFormat/>
    <w:uiPriority w:val="0"/>
    <w:pPr>
      <w:widowControl/>
      <w:spacing w:beforeLines="50" w:afterLines="50" w:line="276" w:lineRule="auto"/>
      <w:jc w:val="center"/>
    </w:pPr>
    <w:rPr>
      <w:rFonts w:ascii="Times New Roman" w:hAnsi="Times New Roman" w:eastAsia="宋体" w:cs="Times New Roman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ragrokli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2019-04-01T02:05:00Z</dcterms:created>
  <dc:creator>小健</dc:creator>
  <cp:lastModifiedBy>小健</cp:lastModifiedBy>
  <dcterms:modified xsi:type="dcterms:W3CDTF">2019-04-01T02:23:55Z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